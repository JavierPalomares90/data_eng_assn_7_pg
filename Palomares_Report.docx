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A982C" w14:textId="593EB41A" w:rsidR="00F9444C" w:rsidRDefault="005271C9">
      <w:pPr>
        <w:pStyle w:val="NoSpacing"/>
      </w:pPr>
      <w:r>
        <w:t>Javier Palomares</w:t>
      </w:r>
    </w:p>
    <w:p w14:paraId="6F3B9942" w14:textId="4328C9E3" w:rsidR="00E614DD" w:rsidRDefault="00623826">
      <w:pPr>
        <w:pStyle w:val="NoSpacing"/>
      </w:pPr>
      <w:r>
        <w:t>Professor Miranker</w:t>
      </w:r>
    </w:p>
    <w:p w14:paraId="0ED5DB97" w14:textId="3E655E91" w:rsidR="00BA04F1" w:rsidRDefault="00BA04F1">
      <w:pPr>
        <w:pStyle w:val="NoSpacing"/>
      </w:pPr>
      <w:r>
        <w:t>EE382 Data Engineering</w:t>
      </w:r>
    </w:p>
    <w:p w14:paraId="5C736CE4" w14:textId="1EA7517A" w:rsidR="00E614DD" w:rsidRDefault="00BA04F1">
      <w:pPr>
        <w:pStyle w:val="NoSpacing"/>
      </w:pPr>
      <w:r>
        <w:t>11/9/2018</w:t>
      </w:r>
    </w:p>
    <w:p w14:paraId="532540AB" w14:textId="17BD9885" w:rsidR="00E614DD" w:rsidRDefault="00BA04F1">
      <w:pPr>
        <w:pStyle w:val="Title"/>
      </w:pPr>
      <w:r>
        <w:t xml:space="preserve">Physical Plans in </w:t>
      </w:r>
      <w:r w:rsidR="00D908E0">
        <w:t>SQLite</w:t>
      </w:r>
      <w:r w:rsidR="00984258">
        <w:t xml:space="preserve"> and </w:t>
      </w:r>
      <w:r>
        <w:t>Postgres</w:t>
      </w:r>
    </w:p>
    <w:p w14:paraId="368BE1C0" w14:textId="0A8A3136" w:rsidR="00AE228B" w:rsidRDefault="00F26AB1" w:rsidP="00AE228B">
      <w:pPr>
        <w:suppressAutoHyphens w:val="0"/>
      </w:pPr>
      <w:r>
        <w:t>I chose to investigate the query plan</w:t>
      </w:r>
      <w:r w:rsidR="00203E14">
        <w:t>s</w:t>
      </w:r>
      <w:r w:rsidR="00D908E0">
        <w:t xml:space="preserve"> SQLite</w:t>
      </w:r>
      <w:r>
        <w:t xml:space="preserve"> generated</w:t>
      </w:r>
      <w:r w:rsidR="00203E14">
        <w:t xml:space="preserve"> for the 20 queries from</w:t>
      </w:r>
      <w:r w:rsidR="00A478CD">
        <w:t xml:space="preserve"> the </w:t>
      </w:r>
      <w:r w:rsidR="00D908E0">
        <w:t>assignment</w:t>
      </w:r>
      <w:r>
        <w:t>. I observed that for several of the join queries, SQLite chooses to scan tables using an automatic index. For the remaining join queries, the behavior was to use</w:t>
      </w:r>
      <w:r w:rsidR="00C53309">
        <w:t xml:space="preserve"> full table scans over </w:t>
      </w:r>
      <w:r w:rsidR="00403C79">
        <w:t xml:space="preserve">all tuples of the </w:t>
      </w:r>
      <w:r w:rsidR="00403C79" w:rsidRPr="00403C79">
        <w:rPr>
          <w:rFonts w:asciiTheme="majorHAnsi" w:hAnsiTheme="majorHAnsi" w:cstheme="majorHAnsi"/>
        </w:rPr>
        <w:t>relation</w:t>
      </w:r>
      <w:r w:rsidR="00C53309">
        <w:rPr>
          <w:rFonts w:asciiTheme="majorHAnsi" w:hAnsiTheme="majorHAnsi" w:cstheme="majorHAnsi"/>
        </w:rPr>
        <w:t>s</w:t>
      </w:r>
      <w:r w:rsidRPr="00403C79">
        <w:rPr>
          <w:rFonts w:asciiTheme="majorHAnsi" w:hAnsiTheme="majorHAnsi" w:cstheme="majorHAnsi"/>
        </w:rPr>
        <w:t xml:space="preserve">. I </w:t>
      </w:r>
      <w:r w:rsidR="00E8601F">
        <w:rPr>
          <w:rFonts w:asciiTheme="majorHAnsi" w:hAnsiTheme="majorHAnsi" w:cstheme="majorHAnsi"/>
        </w:rPr>
        <w:t>inves</w:t>
      </w:r>
      <w:r w:rsidR="00C249F3">
        <w:rPr>
          <w:rFonts w:asciiTheme="majorHAnsi" w:hAnsiTheme="majorHAnsi" w:cstheme="majorHAnsi"/>
        </w:rPr>
        <w:t>tigated the automatic index in SQLite’s</w:t>
      </w:r>
      <w:r w:rsidR="00E8601F">
        <w:rPr>
          <w:rFonts w:asciiTheme="majorHAnsi" w:hAnsiTheme="majorHAnsi" w:cstheme="majorHAnsi"/>
        </w:rPr>
        <w:t xml:space="preserve"> documentation </w:t>
      </w:r>
      <w:r w:rsidR="005425C9">
        <w:rPr>
          <w:rFonts w:asciiTheme="majorHAnsi" w:hAnsiTheme="majorHAnsi" w:cstheme="majorHAnsi"/>
        </w:rPr>
        <w:t xml:space="preserve">and </w:t>
      </w:r>
      <w:r w:rsidR="00E8601F">
        <w:rPr>
          <w:rFonts w:asciiTheme="majorHAnsi" w:hAnsiTheme="majorHAnsi" w:cstheme="majorHAnsi"/>
        </w:rPr>
        <w:t xml:space="preserve">found that SQLite </w:t>
      </w:r>
      <w:r w:rsidR="00E8601F" w:rsidRPr="00E8601F">
        <w:rPr>
          <w:rFonts w:asciiTheme="majorHAnsi" w:hAnsiTheme="majorHAnsi" w:cstheme="majorHAnsi"/>
        </w:rPr>
        <w:t>might create an automatic index that lasts only for the duration of</w:t>
      </w:r>
      <w:r w:rsidR="005425C9">
        <w:rPr>
          <w:rFonts w:asciiTheme="majorHAnsi" w:hAnsiTheme="majorHAnsi" w:cstheme="majorHAnsi"/>
        </w:rPr>
        <w:t xml:space="preserve"> a single SQL statement. T</w:t>
      </w:r>
      <w:r w:rsidR="00E8601F" w:rsidRPr="00E8601F">
        <w:rPr>
          <w:rFonts w:asciiTheme="majorHAnsi" w:hAnsiTheme="majorHAnsi" w:cstheme="majorHAnsi"/>
        </w:rPr>
        <w:t>he cost of constru</w:t>
      </w:r>
      <w:r w:rsidR="00C53309">
        <w:rPr>
          <w:rFonts w:asciiTheme="majorHAnsi" w:hAnsiTheme="majorHAnsi" w:cstheme="majorHAnsi"/>
        </w:rPr>
        <w:t>cting the automatic index is O(T(R)</w:t>
      </w:r>
      <w:r w:rsidR="004B4BBA">
        <w:rPr>
          <w:rFonts w:asciiTheme="majorHAnsi" w:hAnsiTheme="majorHAnsi" w:cstheme="majorHAnsi"/>
        </w:rPr>
        <w:t>*</w:t>
      </w:r>
      <w:proofErr w:type="spellStart"/>
      <w:r w:rsidR="00C53309">
        <w:rPr>
          <w:rFonts w:asciiTheme="majorHAnsi" w:hAnsiTheme="majorHAnsi" w:cstheme="majorHAnsi"/>
        </w:rPr>
        <w:t>logT</w:t>
      </w:r>
      <w:proofErr w:type="spellEnd"/>
      <w:r w:rsidR="00C53309">
        <w:rPr>
          <w:rFonts w:asciiTheme="majorHAnsi" w:hAnsiTheme="majorHAnsi" w:cstheme="majorHAnsi"/>
        </w:rPr>
        <w:t>(R)</w:t>
      </w:r>
      <w:r w:rsidR="00E8601F" w:rsidRPr="00E8601F">
        <w:rPr>
          <w:rFonts w:asciiTheme="majorHAnsi" w:hAnsiTheme="majorHAnsi" w:cstheme="majorHAnsi"/>
        </w:rPr>
        <w:t>)</w:t>
      </w:r>
      <w:r w:rsidR="00A32B73">
        <w:rPr>
          <w:rFonts w:asciiTheme="majorHAnsi" w:hAnsiTheme="majorHAnsi" w:cstheme="majorHAnsi"/>
        </w:rPr>
        <w:t xml:space="preserve"> and the cost of doing a full table is O(T(R)),</w:t>
      </w:r>
      <w:r w:rsidR="00E8601F" w:rsidRPr="00E8601F">
        <w:rPr>
          <w:rFonts w:asciiTheme="majorHAnsi" w:hAnsiTheme="majorHAnsi" w:cstheme="majorHAnsi"/>
        </w:rPr>
        <w:t xml:space="preserve"> </w:t>
      </w:r>
      <w:r w:rsidR="005425C9">
        <w:rPr>
          <w:rFonts w:asciiTheme="majorHAnsi" w:hAnsiTheme="majorHAnsi" w:cstheme="majorHAnsi"/>
        </w:rPr>
        <w:t xml:space="preserve">so </w:t>
      </w:r>
      <w:r w:rsidR="00E8601F" w:rsidRPr="00E8601F">
        <w:rPr>
          <w:rFonts w:asciiTheme="majorHAnsi" w:hAnsiTheme="majorHAnsi" w:cstheme="majorHAnsi"/>
        </w:rPr>
        <w:t xml:space="preserve">an automatic index will be created if SQLite expects that the lookup </w:t>
      </w:r>
      <w:r w:rsidR="005425C9">
        <w:rPr>
          <w:rFonts w:asciiTheme="majorHAnsi" w:hAnsiTheme="majorHAnsi" w:cstheme="majorHAnsi"/>
        </w:rPr>
        <w:t xml:space="preserve">will be run more than </w:t>
      </w:r>
      <w:proofErr w:type="spellStart"/>
      <w:r w:rsidR="005425C9">
        <w:rPr>
          <w:rFonts w:asciiTheme="majorHAnsi" w:hAnsiTheme="majorHAnsi" w:cstheme="majorHAnsi"/>
        </w:rPr>
        <w:t>logT</w:t>
      </w:r>
      <w:proofErr w:type="spellEnd"/>
      <w:r w:rsidR="005425C9">
        <w:rPr>
          <w:rFonts w:asciiTheme="majorHAnsi" w:hAnsiTheme="majorHAnsi" w:cstheme="majorHAnsi"/>
        </w:rPr>
        <w:t>(R)</w:t>
      </w:r>
      <w:r w:rsidR="00E8601F" w:rsidRPr="00E8601F">
        <w:rPr>
          <w:rFonts w:asciiTheme="majorHAnsi" w:hAnsiTheme="majorHAnsi" w:cstheme="majorHAnsi"/>
        </w:rPr>
        <w:t xml:space="preserve"> times </w:t>
      </w:r>
      <w:proofErr w:type="gramStart"/>
      <w:r w:rsidR="00E8601F" w:rsidRPr="00E8601F">
        <w:rPr>
          <w:rFonts w:asciiTheme="majorHAnsi" w:hAnsiTheme="majorHAnsi" w:cstheme="majorHAnsi"/>
        </w:rPr>
        <w:t>during the course of</w:t>
      </w:r>
      <w:proofErr w:type="gramEnd"/>
      <w:r w:rsidR="00E8601F" w:rsidRPr="00E8601F">
        <w:rPr>
          <w:rFonts w:asciiTheme="majorHAnsi" w:hAnsiTheme="majorHAnsi" w:cstheme="majorHAnsi"/>
        </w:rPr>
        <w:t xml:space="preserve"> the SQL statement.</w:t>
      </w:r>
      <w:r w:rsidR="00E8601F">
        <w:rPr>
          <w:rFonts w:asciiTheme="majorHAnsi" w:hAnsiTheme="majorHAnsi" w:cstheme="majorHAnsi"/>
        </w:rPr>
        <w:t xml:space="preserve"> </w:t>
      </w:r>
      <w:r w:rsidR="00C249F3">
        <w:rPr>
          <w:rFonts w:asciiTheme="majorHAnsi" w:hAnsiTheme="majorHAnsi" w:cstheme="majorHAnsi"/>
        </w:rPr>
        <w:t xml:space="preserve">Moreover, the current </w:t>
      </w:r>
      <w:r w:rsidR="00C249F3">
        <w:t>implementation on SQLite only includes nested joins (no merge-join or hash-join).</w:t>
      </w:r>
      <w:r w:rsidR="00CA2A3E">
        <w:t xml:space="preserve"> This behavior explains why I observed no difference when joining relations over join keys where secondary indexes exists compared to joining with secondary indexes. Therefore, the best set of indexes in SQLite for the workload is to have no indexes. Because of this, I do not recommend choosing SQLite when join queries are frequent. </w:t>
      </w:r>
    </w:p>
    <w:p w14:paraId="7939850C" w14:textId="136DD965" w:rsidR="00AE228B" w:rsidRDefault="00391B04" w:rsidP="00391B04">
      <w:pPr>
        <w:suppressAutoHyphens w:val="0"/>
      </w:pPr>
      <w:r>
        <w:t>After the difficulties I observed with SQLite, I migrate</w:t>
      </w:r>
      <w:r w:rsidR="00943B19">
        <w:t>d</w:t>
      </w:r>
      <w:r>
        <w:t xml:space="preserve"> the experiment to PostgreSQL, which does implem</w:t>
      </w:r>
      <w:r w:rsidR="00943B19">
        <w:t xml:space="preserve">ent merge-join and hash-join, and was able to observe interesting results that allowed me to conclude the best set of indices is secondary indices on the </w:t>
      </w:r>
      <w:proofErr w:type="spellStart"/>
      <w:proofErr w:type="gramStart"/>
      <w:r w:rsidR="00943B19" w:rsidRPr="00943B19">
        <w:rPr>
          <w:rFonts w:ascii="Consolas" w:hAnsi="Consolas" w:cs="Consolas"/>
        </w:rPr>
        <w:t>ot</w:t>
      </w:r>
      <w:r w:rsidR="00943B19">
        <w:t>,</w:t>
      </w:r>
      <w:r w:rsidR="00943B19" w:rsidRPr="00943B19">
        <w:rPr>
          <w:rFonts w:ascii="Consolas" w:hAnsi="Consolas" w:cs="Consolas"/>
        </w:rPr>
        <w:t>hund</w:t>
      </w:r>
      <w:proofErr w:type="spellEnd"/>
      <w:proofErr w:type="gramEnd"/>
      <w:r w:rsidR="00943B19">
        <w:t xml:space="preserve">, and </w:t>
      </w:r>
      <w:r w:rsidR="00943B19" w:rsidRPr="00943B19">
        <w:rPr>
          <w:rFonts w:ascii="Consolas" w:hAnsi="Consolas" w:cs="Consolas"/>
        </w:rPr>
        <w:t>ten</w:t>
      </w:r>
      <w:r w:rsidR="00943B19">
        <w:t xml:space="preserve"> attributes.</w:t>
      </w:r>
      <w:r w:rsidR="00BD410A">
        <w:t xml:space="preserve"> The following are the observation</w:t>
      </w:r>
      <w:r w:rsidR="00410B70">
        <w:t>s I made that formed this conclusion:</w:t>
      </w:r>
    </w:p>
    <w:p w14:paraId="2B0DF635" w14:textId="59B5873A" w:rsidR="002B5D96" w:rsidRDefault="009425A8" w:rsidP="009425A8">
      <w:pPr>
        <w:pStyle w:val="ListParagraph"/>
        <w:numPr>
          <w:ilvl w:val="0"/>
          <w:numId w:val="23"/>
        </w:numPr>
        <w:suppressAutoHyphens w:val="0"/>
      </w:pPr>
      <w:r>
        <w:lastRenderedPageBreak/>
        <w:t xml:space="preserve">Query 3 </w:t>
      </w:r>
      <w:r w:rsidR="007A56B8" w:rsidRPr="007A56B8">
        <w:rPr>
          <w:rFonts w:ascii="Consolas" w:hAnsi="Consolas"/>
        </w:rPr>
        <w:t>A’.ht = B’.ht</w:t>
      </w:r>
      <w:r w:rsidR="007A56B8">
        <w:t xml:space="preserve"> </w:t>
      </w:r>
      <w:r>
        <w:t xml:space="preserve">does not make use of the secondary index on </w:t>
      </w:r>
      <w:r w:rsidRPr="009425A8">
        <w:rPr>
          <w:rFonts w:ascii="Consolas" w:hAnsi="Consolas"/>
        </w:rPr>
        <w:t>ht</w:t>
      </w:r>
      <w:r>
        <w:t>. The query plan is to use a hash join just like Query 2 where no secondary index is available.</w:t>
      </w:r>
    </w:p>
    <w:p w14:paraId="7839B940" w14:textId="739688C6" w:rsidR="009425A8" w:rsidRPr="009425A8" w:rsidRDefault="002B5D96" w:rsidP="009425A8">
      <w:pPr>
        <w:pStyle w:val="ListParagraph"/>
        <w:numPr>
          <w:ilvl w:val="0"/>
          <w:numId w:val="23"/>
        </w:numPr>
        <w:suppressAutoHyphens w:val="0"/>
      </w:pPr>
      <w:r>
        <w:t>In contrast,</w:t>
      </w:r>
      <w:r w:rsidR="009425A8">
        <w:t xml:space="preserve"> </w:t>
      </w:r>
      <w:r w:rsidR="00473258">
        <w:t>Query 5</w:t>
      </w:r>
      <w:r w:rsidR="009425A8">
        <w:t xml:space="preserve"> </w:t>
      </w:r>
      <w:proofErr w:type="spellStart"/>
      <w:r w:rsidR="009425A8" w:rsidRPr="009425A8">
        <w:rPr>
          <w:rFonts w:ascii="Consolas" w:hAnsi="Consolas"/>
        </w:rPr>
        <w:t>A</w:t>
      </w:r>
      <w:proofErr w:type="gramStart"/>
      <w:r w:rsidR="009425A8" w:rsidRPr="009425A8">
        <w:rPr>
          <w:rFonts w:ascii="Consolas" w:hAnsi="Consolas"/>
        </w:rPr>
        <w:t>’.ten</w:t>
      </w:r>
      <w:proofErr w:type="spellEnd"/>
      <w:proofErr w:type="gramEnd"/>
      <w:r w:rsidR="009425A8" w:rsidRPr="009425A8">
        <w:rPr>
          <w:rFonts w:ascii="Consolas" w:hAnsi="Consolas"/>
        </w:rPr>
        <w:t xml:space="preserve"> = </w:t>
      </w:r>
      <w:proofErr w:type="spellStart"/>
      <w:r w:rsidR="009425A8" w:rsidRPr="009425A8">
        <w:rPr>
          <w:rFonts w:ascii="Consolas" w:hAnsi="Consolas"/>
        </w:rPr>
        <w:t>B’.ten</w:t>
      </w:r>
      <w:proofErr w:type="spellEnd"/>
      <w:r w:rsidR="009425A8">
        <w:rPr>
          <w:rFonts w:ascii="Consolas" w:hAnsi="Consolas"/>
        </w:rPr>
        <w:t xml:space="preserve"> </w:t>
      </w:r>
      <w:r w:rsidR="009425A8">
        <w:rPr>
          <w:rFonts w:cstheme="minorHAnsi"/>
        </w:rPr>
        <w:t>produces in a merge sort using the index to avoid a sort.</w:t>
      </w:r>
      <w:r>
        <w:rPr>
          <w:rFonts w:cstheme="minorHAnsi"/>
        </w:rPr>
        <w:t xml:space="preserve"> The secondary index is beneficial for Query 5.</w:t>
      </w:r>
      <w:r w:rsidR="00003D11">
        <w:rPr>
          <w:rFonts w:cstheme="minorHAnsi"/>
        </w:rPr>
        <w:t xml:space="preserve"> Query 4, with no available secondary index, must do a sort before the merge join.</w:t>
      </w:r>
    </w:p>
    <w:p w14:paraId="1A8EB5AE" w14:textId="127A5D27" w:rsidR="009425A8" w:rsidRDefault="00E21BD0" w:rsidP="009425A8">
      <w:pPr>
        <w:pStyle w:val="ListParagraph"/>
        <w:numPr>
          <w:ilvl w:val="0"/>
          <w:numId w:val="23"/>
        </w:numPr>
        <w:suppressAutoHyphens w:val="0"/>
      </w:pPr>
      <w:r>
        <w:t xml:space="preserve">Three way joins </w:t>
      </w:r>
      <w:r w:rsidR="00196F5B">
        <w:t xml:space="preserve">on attributes with </w:t>
      </w:r>
      <w:proofErr w:type="spellStart"/>
      <w:r w:rsidR="00196F5B" w:rsidRPr="00196F5B">
        <w:rPr>
          <w:rFonts w:ascii="Consolas" w:hAnsi="Consolas"/>
        </w:rPr>
        <w:t>ht</w:t>
      </w:r>
      <w:proofErr w:type="spellEnd"/>
      <w:r w:rsidR="00196F5B">
        <w:t xml:space="preserve"> and </w:t>
      </w:r>
      <w:proofErr w:type="spellStart"/>
      <w:r w:rsidR="00196F5B" w:rsidRPr="00196F5B">
        <w:rPr>
          <w:rFonts w:ascii="Consolas" w:hAnsi="Consolas"/>
        </w:rPr>
        <w:t>tt</w:t>
      </w:r>
      <w:proofErr w:type="spellEnd"/>
      <w:r w:rsidR="00196F5B" w:rsidRPr="00196F5B">
        <w:rPr>
          <w:rFonts w:ascii="Consolas" w:hAnsi="Consolas"/>
        </w:rPr>
        <w:t xml:space="preserve"> </w:t>
      </w:r>
      <w:r w:rsidR="00196F5B">
        <w:t>use a hash-join regardless of whether a secondary index exists.</w:t>
      </w:r>
      <w:r w:rsidR="004B2745">
        <w:t xml:space="preserve"> During query </w:t>
      </w:r>
    </w:p>
    <w:p w14:paraId="4B7FF8E5" w14:textId="77777777" w:rsidR="007A56B8" w:rsidRDefault="007A56B8" w:rsidP="007A56B8">
      <w:pPr>
        <w:pStyle w:val="ListParagraph"/>
        <w:suppressAutoHyphens w:val="0"/>
        <w:ind w:left="1440" w:firstLine="0"/>
      </w:pPr>
      <w:bookmarkStart w:id="0" w:name="_GoBack"/>
      <w:bookmarkEnd w:id="0"/>
    </w:p>
    <w:p w14:paraId="2AF3FB2A" w14:textId="4CA8BA57" w:rsidR="00D445C2" w:rsidRDefault="00D445C2" w:rsidP="009C5A6A">
      <w:pPr>
        <w:suppressAutoHyphens w:val="0"/>
        <w:jc w:val="both"/>
      </w:pPr>
    </w:p>
    <w:sectPr w:rsidR="00D445C2" w:rsidSect="00391B04">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F38328" w14:textId="77777777" w:rsidR="00EF4553" w:rsidRDefault="00EF4553">
      <w:pPr>
        <w:spacing w:line="240" w:lineRule="auto"/>
      </w:pPr>
      <w:r>
        <w:separator/>
      </w:r>
    </w:p>
  </w:endnote>
  <w:endnote w:type="continuationSeparator" w:id="0">
    <w:p w14:paraId="50881CBB" w14:textId="77777777" w:rsidR="00EF4553" w:rsidRDefault="00EF45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74C012" w14:textId="77777777" w:rsidR="00EF4553" w:rsidRDefault="00EF4553">
      <w:pPr>
        <w:spacing w:line="240" w:lineRule="auto"/>
      </w:pPr>
      <w:r>
        <w:separator/>
      </w:r>
    </w:p>
  </w:footnote>
  <w:footnote w:type="continuationSeparator" w:id="0">
    <w:p w14:paraId="7044CA4E" w14:textId="77777777" w:rsidR="00EF4553" w:rsidRDefault="00EF45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832D3B" w14:textId="1FF9DD85" w:rsidR="00E614DD" w:rsidRDefault="0074584A">
    <w:pPr>
      <w:pStyle w:val="Header"/>
    </w:pPr>
    <w:r>
      <w:t>Palomares</w:t>
    </w:r>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8E4C25" w14:textId="00B8DB02" w:rsidR="00E614DD" w:rsidRDefault="005271C9">
    <w:pPr>
      <w:pStyle w:val="Header"/>
    </w:pPr>
    <w:r>
      <w:t>Palomares</w:t>
    </w:r>
    <w:r w:rsidR="00B13D1B">
      <w:t xml:space="preserve"> </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18838D1"/>
    <w:multiLevelType w:val="hybridMultilevel"/>
    <w:tmpl w:val="F0BACC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B1B5787"/>
    <w:multiLevelType w:val="multilevel"/>
    <w:tmpl w:val="4572ABF8"/>
    <w:numStyleLink w:val="MLAOutline"/>
  </w:abstractNum>
  <w:abstractNum w:abstractNumId="20"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8"/>
  </w:num>
  <w:num w:numId="13">
    <w:abstractNumId w:val="19"/>
  </w:num>
  <w:num w:numId="14">
    <w:abstractNumId w:val="14"/>
  </w:num>
  <w:num w:numId="15">
    <w:abstractNumId w:val="21"/>
  </w:num>
  <w:num w:numId="16">
    <w:abstractNumId w:val="17"/>
  </w:num>
  <w:num w:numId="17">
    <w:abstractNumId w:val="11"/>
  </w:num>
  <w:num w:numId="18">
    <w:abstractNumId w:val="10"/>
  </w:num>
  <w:num w:numId="19">
    <w:abstractNumId w:val="16"/>
  </w:num>
  <w:num w:numId="20">
    <w:abstractNumId w:val="22"/>
  </w:num>
  <w:num w:numId="21">
    <w:abstractNumId w:val="13"/>
  </w:num>
  <w:num w:numId="22">
    <w:abstractNumId w:val="20"/>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4096" w:nlCheck="1" w:checkStyle="0"/>
  <w:activeWritingStyle w:appName="MSWord" w:lang="en-US" w:vendorID="64" w:dllVersion="0" w:nlCheck="1" w:checkStyle="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1C9"/>
    <w:rsid w:val="00003D11"/>
    <w:rsid w:val="00040CBB"/>
    <w:rsid w:val="000B78C8"/>
    <w:rsid w:val="001463B2"/>
    <w:rsid w:val="00174EF1"/>
    <w:rsid w:val="00196F5B"/>
    <w:rsid w:val="001F62C0"/>
    <w:rsid w:val="00203E14"/>
    <w:rsid w:val="00245E02"/>
    <w:rsid w:val="002B5D96"/>
    <w:rsid w:val="002F066E"/>
    <w:rsid w:val="00353B66"/>
    <w:rsid w:val="00391B04"/>
    <w:rsid w:val="00403C79"/>
    <w:rsid w:val="00410B70"/>
    <w:rsid w:val="00473258"/>
    <w:rsid w:val="004A2675"/>
    <w:rsid w:val="004B2745"/>
    <w:rsid w:val="004B4BBA"/>
    <w:rsid w:val="004F7139"/>
    <w:rsid w:val="005271C9"/>
    <w:rsid w:val="005425C9"/>
    <w:rsid w:val="00623826"/>
    <w:rsid w:val="00691EC1"/>
    <w:rsid w:val="006D3E2C"/>
    <w:rsid w:val="0074584A"/>
    <w:rsid w:val="007A56B8"/>
    <w:rsid w:val="007C53FB"/>
    <w:rsid w:val="007F2017"/>
    <w:rsid w:val="008B7D18"/>
    <w:rsid w:val="008F1F97"/>
    <w:rsid w:val="008F4052"/>
    <w:rsid w:val="009425A8"/>
    <w:rsid w:val="00943B19"/>
    <w:rsid w:val="00984258"/>
    <w:rsid w:val="009B2570"/>
    <w:rsid w:val="009C5A6A"/>
    <w:rsid w:val="009D4EB3"/>
    <w:rsid w:val="00A32B73"/>
    <w:rsid w:val="00A478CD"/>
    <w:rsid w:val="00AE228B"/>
    <w:rsid w:val="00B13D1B"/>
    <w:rsid w:val="00B50540"/>
    <w:rsid w:val="00B818DF"/>
    <w:rsid w:val="00BA04F1"/>
    <w:rsid w:val="00BD410A"/>
    <w:rsid w:val="00C249F3"/>
    <w:rsid w:val="00C53309"/>
    <w:rsid w:val="00CA2A3E"/>
    <w:rsid w:val="00D445C2"/>
    <w:rsid w:val="00D52117"/>
    <w:rsid w:val="00D908E0"/>
    <w:rsid w:val="00DB0D39"/>
    <w:rsid w:val="00E14005"/>
    <w:rsid w:val="00E21BD0"/>
    <w:rsid w:val="00E614DD"/>
    <w:rsid w:val="00E8601F"/>
    <w:rsid w:val="00EF4553"/>
    <w:rsid w:val="00F26AB1"/>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5BE1AD"/>
  <w15:chartTrackingRefBased/>
  <w15:docId w15:val="{A2E9C086-4BF8-4CC6-8C75-5177A6534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paragraph" w:styleId="ListParagraph">
    <w:name w:val="List Paragraph"/>
    <w:basedOn w:val="Normal"/>
    <w:uiPriority w:val="34"/>
    <w:unhideWhenUsed/>
    <w:qFormat/>
    <w:rsid w:val="009425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16576047">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vie\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Template>
  <TotalTime>80</TotalTime>
  <Pages>2</Pages>
  <Words>322</Words>
  <Characters>1838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Palomares</dc:creator>
  <cp:keywords/>
  <dc:description/>
  <cp:lastModifiedBy>Javier Palomares</cp:lastModifiedBy>
  <cp:revision>30</cp:revision>
  <dcterms:created xsi:type="dcterms:W3CDTF">2018-11-08T02:57:00Z</dcterms:created>
  <dcterms:modified xsi:type="dcterms:W3CDTF">2018-11-09T00:23:00Z</dcterms:modified>
  <cp:version/>
</cp:coreProperties>
</file>